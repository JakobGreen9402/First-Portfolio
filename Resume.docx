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2BF01" w14:textId="77424581" w:rsidR="00C067C5" w:rsidRPr="00843164" w:rsidRDefault="00B21BA4">
      <w:pPr>
        <w:pStyle w:val="Title"/>
      </w:pPr>
      <w:r>
        <w:t>Jakob Green</w:t>
      </w:r>
    </w:p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9072"/>
      </w:tblGrid>
      <w:tr w:rsidR="00260D3F" w:rsidRPr="00843164" w14:paraId="6C63418C" w14:textId="77777777" w:rsidTr="00843164">
        <w:trPr>
          <w:tblHeader/>
        </w:trPr>
        <w:tc>
          <w:tcPr>
            <w:tcW w:w="5000" w:type="pct"/>
          </w:tcPr>
          <w:p w14:paraId="1E563606" w14:textId="70B8D9AE" w:rsidR="00260D3F" w:rsidRPr="00843164" w:rsidRDefault="00B21BA4">
            <w:pPr>
              <w:pStyle w:val="ContactInfo"/>
            </w:pPr>
            <w:r>
              <w:t>2028 Bloomsbury Crescent, Virginia Beach, Va, 23454</w:t>
            </w:r>
            <w:r w:rsidR="00260D3F" w:rsidRPr="00843164">
              <w:t> </w:t>
            </w:r>
            <w:proofErr w:type="gramStart"/>
            <w:r w:rsidR="00260D3F" w:rsidRPr="00843164">
              <w:t>| </w:t>
            </w:r>
            <w:r>
              <w:t xml:space="preserve"> 757</w:t>
            </w:r>
            <w:proofErr w:type="gramEnd"/>
            <w:r>
              <w:t>-502-5101</w:t>
            </w:r>
            <w:r w:rsidR="00260D3F" w:rsidRPr="00843164">
              <w:t> | </w:t>
            </w:r>
            <w:r>
              <w:t>jakey9402@gmail.com</w:t>
            </w:r>
          </w:p>
        </w:tc>
      </w:tr>
    </w:tbl>
    <w:bookmarkStart w:id="0" w:name="_GoBack" w:displacedByCustomXml="next"/>
    <w:bookmarkEnd w:id="0" w:displacedByCustomXml="next"/>
    <w:sdt>
      <w:sdtPr>
        <w:alias w:val="Skills &amp; Abilities heading:"/>
        <w:tag w:val="Skills &amp; Abilities heading:"/>
        <w:id w:val="-1758198345"/>
        <w:placeholder>
          <w:docPart w:val="840BEFBC622C41A8A5C3A2DB475F9462"/>
        </w:placeholder>
        <w:temporary/>
        <w:showingPlcHdr/>
        <w15:appearance w15:val="hidden"/>
      </w:sdtPr>
      <w:sdtEndPr/>
      <w:sdtContent>
        <w:p w14:paraId="5F72FBB3" w14:textId="77777777" w:rsidR="00126049" w:rsidRPr="00843164" w:rsidRDefault="00126049" w:rsidP="002563E8">
          <w:pPr>
            <w:pStyle w:val="Heading1"/>
          </w:pPr>
          <w:r w:rsidRPr="00843164">
            <w:t>Skills &amp; Abilities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260D3F" w:rsidRPr="00843164" w14:paraId="78FA1FAF" w14:textId="77777777" w:rsidTr="00843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253D7E2" w14:textId="77777777" w:rsidR="00260D3F" w:rsidRDefault="003B0CC7" w:rsidP="00843164">
            <w:pPr>
              <w:spacing w:line="240" w:lineRule="auto"/>
            </w:pPr>
            <w:r>
              <w:t>-Dreamweaver Certification</w:t>
            </w:r>
          </w:p>
          <w:p w14:paraId="592EF1AB" w14:textId="2AE9B827" w:rsidR="003B0CC7" w:rsidRPr="00843164" w:rsidRDefault="003B0CC7" w:rsidP="00843164">
            <w:pPr>
              <w:spacing w:line="240" w:lineRule="auto"/>
            </w:pPr>
            <w:r>
              <w:t xml:space="preserve">-Workplace Readiness Skills Certification  </w:t>
            </w:r>
          </w:p>
        </w:tc>
      </w:tr>
    </w:tbl>
    <w:sdt>
      <w:sdtPr>
        <w:alias w:val="Experience heading:"/>
        <w:tag w:val="Experience heading:"/>
        <w:id w:val="899876606"/>
        <w:placeholder>
          <w:docPart w:val="761C7907A0A14D689DF62856F35EBCCC"/>
        </w:placeholder>
        <w:temporary/>
        <w:showingPlcHdr/>
        <w15:appearance w15:val="hidden"/>
      </w:sdtPr>
      <w:sdtEndPr/>
      <w:sdtContent>
        <w:p w14:paraId="2E9E725D" w14:textId="01C68CD4" w:rsidR="00843164" w:rsidRPr="00843164" w:rsidRDefault="00843164" w:rsidP="00843164">
          <w:pPr>
            <w:pStyle w:val="Heading1"/>
          </w:pPr>
          <w:r w:rsidRPr="00843164">
            <w:t>Experience</w:t>
          </w:r>
        </w:p>
      </w:sdtContent>
    </w:sdt>
    <w:tbl>
      <w:tblPr>
        <w:tblStyle w:val="ResumeTable"/>
        <w:tblW w:w="5000" w:type="pct"/>
        <w:tblLook w:val="0600" w:firstRow="0" w:lastRow="0" w:firstColumn="0" w:lastColumn="0" w:noHBand="1" w:noVBand="1"/>
        <w:tblDescription w:val="Experience table"/>
      </w:tblPr>
      <w:tblGrid>
        <w:gridCol w:w="2176"/>
        <w:gridCol w:w="6896"/>
      </w:tblGrid>
      <w:tr w:rsidR="00843164" w:rsidRPr="00843164" w14:paraId="7EF74DDE" w14:textId="77777777" w:rsidTr="00843164">
        <w:trPr>
          <w:tblHeader/>
        </w:trPr>
        <w:tc>
          <w:tcPr>
            <w:tcW w:w="913" w:type="pct"/>
          </w:tcPr>
          <w:p w14:paraId="0F9621F2" w14:textId="526D4E14" w:rsidR="00843164" w:rsidRPr="00843164" w:rsidRDefault="003B0CC7" w:rsidP="00843164">
            <w:pPr>
              <w:pStyle w:val="Date"/>
            </w:pPr>
            <w:r>
              <w:t xml:space="preserve">Never worked/Inexperienced </w:t>
            </w:r>
          </w:p>
        </w:tc>
        <w:tc>
          <w:tcPr>
            <w:tcW w:w="4087" w:type="pct"/>
          </w:tcPr>
          <w:p w14:paraId="7256974D" w14:textId="1878495A" w:rsidR="00843164" w:rsidRPr="00843164" w:rsidRDefault="00843164" w:rsidP="003B0CC7"/>
        </w:tc>
      </w:tr>
      <w:tr w:rsidR="00843164" w:rsidRPr="00843164" w14:paraId="2706A971" w14:textId="77777777" w:rsidTr="00843164">
        <w:tc>
          <w:tcPr>
            <w:tcW w:w="913" w:type="pct"/>
          </w:tcPr>
          <w:p w14:paraId="7073493D" w14:textId="4B3DF1CD" w:rsidR="00843164" w:rsidRPr="00843164" w:rsidRDefault="00843164" w:rsidP="00843164">
            <w:pPr>
              <w:pStyle w:val="Date"/>
            </w:pPr>
          </w:p>
        </w:tc>
        <w:tc>
          <w:tcPr>
            <w:tcW w:w="4087" w:type="pct"/>
          </w:tcPr>
          <w:p w14:paraId="1671CE5E" w14:textId="6F4C48CB" w:rsidR="00843164" w:rsidRPr="00843164" w:rsidRDefault="00843164" w:rsidP="003B0CC7"/>
        </w:tc>
      </w:tr>
    </w:tbl>
    <w:sdt>
      <w:sdtPr>
        <w:alias w:val="Education heading:"/>
        <w:tag w:val="Education heading:"/>
        <w:id w:val="989682148"/>
        <w:placeholder>
          <w:docPart w:val="5900DE9B2D924249AD552CF8F38F70BC"/>
        </w:placeholder>
        <w:temporary/>
        <w:showingPlcHdr/>
        <w15:appearance w15:val="hidden"/>
      </w:sdtPr>
      <w:sdtEndPr/>
      <w:sdtContent>
        <w:p w14:paraId="459F1DDB" w14:textId="3B83B3A6" w:rsidR="00843164" w:rsidRPr="00843164" w:rsidRDefault="00843164" w:rsidP="00843164">
          <w:pPr>
            <w:pStyle w:val="Heading1"/>
          </w:pPr>
          <w:r w:rsidRPr="00843164">
            <w:t>Education</w:t>
          </w:r>
        </w:p>
      </w:sdtContent>
    </w:sdt>
    <w:tbl>
      <w:tblPr>
        <w:tblStyle w:val="ResumeTable"/>
        <w:tblW w:w="5000" w:type="pct"/>
        <w:tblLook w:val="0600" w:firstRow="0" w:lastRow="0" w:firstColumn="0" w:lastColumn="0" w:noHBand="1" w:noVBand="1"/>
        <w:tblDescription w:val="Education table"/>
      </w:tblPr>
      <w:tblGrid>
        <w:gridCol w:w="1657"/>
        <w:gridCol w:w="7415"/>
      </w:tblGrid>
      <w:tr w:rsidR="00843164" w:rsidRPr="00843164" w14:paraId="4F4435A9" w14:textId="77777777" w:rsidTr="00843164">
        <w:trPr>
          <w:tblHeader/>
        </w:trPr>
        <w:tc>
          <w:tcPr>
            <w:tcW w:w="913" w:type="pct"/>
          </w:tcPr>
          <w:p w14:paraId="0449312E" w14:textId="51AC2E71" w:rsidR="00843164" w:rsidRPr="00843164" w:rsidRDefault="003B0CC7" w:rsidP="00297EBC">
            <w:pPr>
              <w:pStyle w:val="Date"/>
            </w:pPr>
            <w:r>
              <w:t>2016</w:t>
            </w:r>
            <w:r w:rsidR="00843164">
              <w:t>-</w:t>
            </w:r>
            <w:r>
              <w:t>Current</w:t>
            </w:r>
          </w:p>
        </w:tc>
        <w:tc>
          <w:tcPr>
            <w:tcW w:w="4087" w:type="pct"/>
          </w:tcPr>
          <w:p w14:paraId="06F0644B" w14:textId="4F55944F" w:rsidR="00843164" w:rsidRPr="00843164" w:rsidRDefault="003B0CC7" w:rsidP="00297EBC">
            <w:r>
              <w:t>No Degree</w:t>
            </w:r>
            <w:r w:rsidR="00843164" w:rsidRPr="00843164">
              <w:t>,</w:t>
            </w:r>
            <w:r>
              <w:t xml:space="preserve"> Virginia Beach, Virginia</w:t>
            </w:r>
            <w:r w:rsidR="00843164" w:rsidRPr="00843164">
              <w:t>, </w:t>
            </w:r>
            <w:r>
              <w:rPr>
                <w:rStyle w:val="Emphasis"/>
              </w:rPr>
              <w:t>Kellam High School</w:t>
            </w:r>
          </w:p>
        </w:tc>
      </w:tr>
    </w:tbl>
    <w:sdt>
      <w:sdtPr>
        <w:alias w:val="Leadership heading:"/>
        <w:tag w:val="Leadership heading:"/>
        <w:id w:val="-597258693"/>
        <w:placeholder>
          <w:docPart w:val="5D166E60CBD04913A51863CEE81E2C78"/>
        </w:placeholder>
        <w:temporary/>
        <w:showingPlcHdr/>
        <w15:appearance w15:val="hidden"/>
      </w:sdtPr>
      <w:sdtEndPr/>
      <w:sdtContent>
        <w:p w14:paraId="660DBF90" w14:textId="77777777" w:rsidR="00126049" w:rsidRPr="00843164" w:rsidRDefault="00126049" w:rsidP="002563E8">
          <w:pPr>
            <w:pStyle w:val="Heading1"/>
          </w:pPr>
          <w:r w:rsidRPr="00843164">
            <w:t>Leadership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Leadership table"/>
      </w:tblPr>
      <w:tblGrid>
        <w:gridCol w:w="9072"/>
      </w:tblGrid>
      <w:tr w:rsidR="00260D3F" w:rsidRPr="00843164" w14:paraId="5E2BEF02" w14:textId="77777777" w:rsidTr="00843164">
        <w:trPr>
          <w:tblHeader/>
        </w:trPr>
        <w:tc>
          <w:tcPr>
            <w:tcW w:w="5000" w:type="pct"/>
          </w:tcPr>
          <w:p w14:paraId="387AE83B" w14:textId="4D6B848F" w:rsidR="00260D3F" w:rsidRPr="00843164" w:rsidRDefault="003B0CC7" w:rsidP="00CF2932">
            <w:r>
              <w:t>When it comes to leadership, I lead my basketball team.</w:t>
            </w:r>
          </w:p>
        </w:tc>
      </w:tr>
    </w:tbl>
    <w:p w14:paraId="567CF5D1" w14:textId="77777777" w:rsidR="00260D3F" w:rsidRPr="00843164" w:rsidRDefault="00260D3F" w:rsidP="00F25533"/>
    <w:sectPr w:rsidR="00260D3F" w:rsidRPr="00843164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C14FF" w14:textId="77777777" w:rsidR="00B73372" w:rsidRDefault="00B73372">
      <w:pPr>
        <w:spacing w:after="0"/>
      </w:pPr>
      <w:r>
        <w:separator/>
      </w:r>
    </w:p>
    <w:p w14:paraId="086E7E5D" w14:textId="77777777" w:rsidR="00B73372" w:rsidRDefault="00B73372"/>
  </w:endnote>
  <w:endnote w:type="continuationSeparator" w:id="0">
    <w:p w14:paraId="1D9FEB4A" w14:textId="77777777" w:rsidR="00B73372" w:rsidRDefault="00B73372">
      <w:pPr>
        <w:spacing w:after="0"/>
      </w:pPr>
      <w:r>
        <w:continuationSeparator/>
      </w:r>
    </w:p>
    <w:p w14:paraId="1B12271D" w14:textId="77777777" w:rsidR="00B73372" w:rsidRDefault="00B733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38964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F47D1" w14:textId="77777777" w:rsidR="00B73372" w:rsidRDefault="00B73372">
      <w:pPr>
        <w:spacing w:after="0"/>
      </w:pPr>
      <w:r>
        <w:separator/>
      </w:r>
    </w:p>
    <w:p w14:paraId="00A2DE31" w14:textId="77777777" w:rsidR="00B73372" w:rsidRDefault="00B73372"/>
  </w:footnote>
  <w:footnote w:type="continuationSeparator" w:id="0">
    <w:p w14:paraId="4BFB54A1" w14:textId="77777777" w:rsidR="00B73372" w:rsidRDefault="00B73372">
      <w:pPr>
        <w:spacing w:after="0"/>
      </w:pPr>
      <w:r>
        <w:continuationSeparator/>
      </w:r>
    </w:p>
    <w:p w14:paraId="03EA766D" w14:textId="77777777" w:rsidR="00B73372" w:rsidRDefault="00B7337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372"/>
    <w:rsid w:val="000C0CA7"/>
    <w:rsid w:val="000F2762"/>
    <w:rsid w:val="00126049"/>
    <w:rsid w:val="0014523F"/>
    <w:rsid w:val="00254924"/>
    <w:rsid w:val="002563E8"/>
    <w:rsid w:val="00260D3F"/>
    <w:rsid w:val="003B0CC7"/>
    <w:rsid w:val="004827F9"/>
    <w:rsid w:val="00650306"/>
    <w:rsid w:val="00693B17"/>
    <w:rsid w:val="00762CE4"/>
    <w:rsid w:val="00797C46"/>
    <w:rsid w:val="00843164"/>
    <w:rsid w:val="00854E7D"/>
    <w:rsid w:val="008551F7"/>
    <w:rsid w:val="008B5DC0"/>
    <w:rsid w:val="00931654"/>
    <w:rsid w:val="00A82DCC"/>
    <w:rsid w:val="00B21BA4"/>
    <w:rsid w:val="00B73372"/>
    <w:rsid w:val="00C02E26"/>
    <w:rsid w:val="00C067C5"/>
    <w:rsid w:val="00CC05D9"/>
    <w:rsid w:val="00CD7582"/>
    <w:rsid w:val="00D0020C"/>
    <w:rsid w:val="00D06E8C"/>
    <w:rsid w:val="00D65641"/>
    <w:rsid w:val="00D81F4E"/>
    <w:rsid w:val="00E76367"/>
    <w:rsid w:val="00F25533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4D98"/>
  <w15:chartTrackingRefBased/>
  <w15:docId w15:val="{76CF04AF-A88B-481D-852F-5D66F16A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een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0BEFBC622C41A8A5C3A2DB475F9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3B9EF-5573-4A63-8D84-615CE2D548F6}"/>
      </w:docPartPr>
      <w:docPartBody>
        <w:p w:rsidR="006F2874" w:rsidRDefault="006F2874">
          <w:pPr>
            <w:pStyle w:val="840BEFBC622C41A8A5C3A2DB475F9462"/>
          </w:pPr>
          <w:r w:rsidRPr="00843164">
            <w:t>Skills &amp; Abilities</w:t>
          </w:r>
        </w:p>
      </w:docPartBody>
    </w:docPart>
    <w:docPart>
      <w:docPartPr>
        <w:name w:val="761C7907A0A14D689DF62856F35EB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8D4F5-C244-4A14-A52D-45668A3D853D}"/>
      </w:docPartPr>
      <w:docPartBody>
        <w:p w:rsidR="006F2874" w:rsidRDefault="006F2874">
          <w:pPr>
            <w:pStyle w:val="761C7907A0A14D689DF62856F35EBCCC"/>
          </w:pPr>
          <w:r w:rsidRPr="00843164">
            <w:t>Experience</w:t>
          </w:r>
        </w:p>
      </w:docPartBody>
    </w:docPart>
    <w:docPart>
      <w:docPartPr>
        <w:name w:val="5900DE9B2D924249AD552CF8F38F7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253E1-B27A-4D54-85F7-5167B8D4C705}"/>
      </w:docPartPr>
      <w:docPartBody>
        <w:p w:rsidR="006F2874" w:rsidRDefault="006F2874">
          <w:pPr>
            <w:pStyle w:val="5900DE9B2D924249AD552CF8F38F70BC"/>
          </w:pPr>
          <w:r w:rsidRPr="00843164">
            <w:t>Education</w:t>
          </w:r>
        </w:p>
      </w:docPartBody>
    </w:docPart>
    <w:docPart>
      <w:docPartPr>
        <w:name w:val="5D166E60CBD04913A51863CEE81E2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EB8A3-A72D-4A63-ABAE-A71FB407C8E9}"/>
      </w:docPartPr>
      <w:docPartBody>
        <w:p w:rsidR="006F2874" w:rsidRDefault="006F2874">
          <w:pPr>
            <w:pStyle w:val="5D166E60CBD04913A51863CEE81E2C78"/>
          </w:pPr>
          <w:r w:rsidRPr="00843164"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874"/>
    <w:rsid w:val="006F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D58587CEC54FB5AEA0147330FAB0C8">
    <w:name w:val="48D58587CEC54FB5AEA0147330FAB0C8"/>
  </w:style>
  <w:style w:type="paragraph" w:customStyle="1" w:styleId="F5309FB678C14846AB4398E8D9B8E583">
    <w:name w:val="F5309FB678C14846AB4398E8D9B8E583"/>
  </w:style>
  <w:style w:type="paragraph" w:customStyle="1" w:styleId="025FB73434EF4CCBABD61A8AB7F56419">
    <w:name w:val="025FB73434EF4CCBABD61A8AB7F56419"/>
  </w:style>
  <w:style w:type="paragraph" w:customStyle="1" w:styleId="BC0C18927FF84DF19298DA593B73FCC4">
    <w:name w:val="BC0C18927FF84DF19298DA593B73FCC4"/>
  </w:style>
  <w:style w:type="paragraph" w:customStyle="1" w:styleId="3562A41B7E5E486184FFCCD86B212CC3">
    <w:name w:val="3562A41B7E5E486184FFCCD86B212CC3"/>
  </w:style>
  <w:style w:type="paragraph" w:customStyle="1" w:styleId="4287BEAB30014AB9B05772F73514D00B">
    <w:name w:val="4287BEAB30014AB9B05772F73514D00B"/>
  </w:style>
  <w:style w:type="paragraph" w:customStyle="1" w:styleId="840BEFBC622C41A8A5C3A2DB475F9462">
    <w:name w:val="840BEFBC622C41A8A5C3A2DB475F9462"/>
  </w:style>
  <w:style w:type="paragraph" w:customStyle="1" w:styleId="B507907CA1D74817A46F0CFBED099BF5">
    <w:name w:val="B507907CA1D74817A46F0CFBED099BF5"/>
  </w:style>
  <w:style w:type="paragraph" w:customStyle="1" w:styleId="761C7907A0A14D689DF62856F35EBCCC">
    <w:name w:val="761C7907A0A14D689DF62856F35EBCCC"/>
  </w:style>
  <w:style w:type="paragraph" w:customStyle="1" w:styleId="3D303C2827B84488992C916A64761358">
    <w:name w:val="3D303C2827B84488992C916A64761358"/>
  </w:style>
  <w:style w:type="paragraph" w:customStyle="1" w:styleId="2358DF2BDBA04A84A9D8CDC71A91FDE1">
    <w:name w:val="2358DF2BDBA04A84A9D8CDC71A91FDE1"/>
  </w:style>
  <w:style w:type="paragraph" w:customStyle="1" w:styleId="E225884631C04A58BD4870F771183660">
    <w:name w:val="E225884631C04A58BD4870F771183660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B5955A2A0534018A76F7C1E67ADECD7">
    <w:name w:val="CB5955A2A0534018A76F7C1E67ADECD7"/>
  </w:style>
  <w:style w:type="paragraph" w:customStyle="1" w:styleId="1D8817F53E8A4119B858E161DC03E1C7">
    <w:name w:val="1D8817F53E8A4119B858E161DC03E1C7"/>
  </w:style>
  <w:style w:type="paragraph" w:customStyle="1" w:styleId="4467435695DF4F7C85F7BB234AD07C55">
    <w:name w:val="4467435695DF4F7C85F7BB234AD07C55"/>
  </w:style>
  <w:style w:type="paragraph" w:customStyle="1" w:styleId="CB2578B4821C4F5E813C3F4EC6373B68">
    <w:name w:val="CB2578B4821C4F5E813C3F4EC6373B68"/>
  </w:style>
  <w:style w:type="paragraph" w:customStyle="1" w:styleId="0785E4723EF04C0AAEBBE55FC43A6777">
    <w:name w:val="0785E4723EF04C0AAEBBE55FC43A6777"/>
  </w:style>
  <w:style w:type="paragraph" w:customStyle="1" w:styleId="974982F9A90345BA81B27CEE33310A49">
    <w:name w:val="974982F9A90345BA81B27CEE33310A49"/>
  </w:style>
  <w:style w:type="paragraph" w:customStyle="1" w:styleId="875AE7E20DB340DAA7A17DF218DBC05D">
    <w:name w:val="875AE7E20DB340DAA7A17DF218DBC05D"/>
  </w:style>
  <w:style w:type="paragraph" w:customStyle="1" w:styleId="5900DE9B2D924249AD552CF8F38F70BC">
    <w:name w:val="5900DE9B2D924249AD552CF8F38F70BC"/>
  </w:style>
  <w:style w:type="paragraph" w:customStyle="1" w:styleId="E65343B6F47844B0A4C0D6D3B511AA0E">
    <w:name w:val="E65343B6F47844B0A4C0D6D3B511AA0E"/>
  </w:style>
  <w:style w:type="paragraph" w:customStyle="1" w:styleId="74BCBAF708BE4972A235D44887136B4A">
    <w:name w:val="74BCBAF708BE4972A235D44887136B4A"/>
  </w:style>
  <w:style w:type="paragraph" w:customStyle="1" w:styleId="A7A80B86C61347768A6CE17701066641">
    <w:name w:val="A7A80B86C61347768A6CE17701066641"/>
  </w:style>
  <w:style w:type="paragraph" w:customStyle="1" w:styleId="42362A7EF5DB4B50B0CE9AED393BDF15">
    <w:name w:val="42362A7EF5DB4B50B0CE9AED393BDF15"/>
  </w:style>
  <w:style w:type="paragraph" w:customStyle="1" w:styleId="FF654F772CB5487A93842C1E18527C7D">
    <w:name w:val="FF654F772CB5487A93842C1E18527C7D"/>
  </w:style>
  <w:style w:type="paragraph" w:customStyle="1" w:styleId="2A3F01AB06C547C1AE12BD7D29DE4177">
    <w:name w:val="2A3F01AB06C547C1AE12BD7D29DE4177"/>
  </w:style>
  <w:style w:type="paragraph" w:customStyle="1" w:styleId="5A1843BDFFFA48E98FFB35C769F72C9F">
    <w:name w:val="5A1843BDFFFA48E98FFB35C769F72C9F"/>
  </w:style>
  <w:style w:type="paragraph" w:customStyle="1" w:styleId="5D166E60CBD04913A51863CEE81E2C78">
    <w:name w:val="5D166E60CBD04913A51863CEE81E2C78"/>
  </w:style>
  <w:style w:type="paragraph" w:customStyle="1" w:styleId="7208142F6A5B4F59BBACE9909CB93269">
    <w:name w:val="7208142F6A5B4F59BBACE9909CB932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16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Jakob Green</dc:creator>
  <cp:lastModifiedBy>L G</cp:lastModifiedBy>
  <cp:revision>2</cp:revision>
  <dcterms:created xsi:type="dcterms:W3CDTF">2018-09-26T17:46:00Z</dcterms:created>
  <dcterms:modified xsi:type="dcterms:W3CDTF">2018-09-27T02:54:00Z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